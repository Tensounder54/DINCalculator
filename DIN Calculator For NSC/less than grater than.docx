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C40" w:rsidRDefault="006D5B4A">
      <w:bookmarkStart w:id="0" w:name="_GoBack"/>
      <w:r>
        <w:t>≥≤</w:t>
      </w:r>
      <w:bookmarkEnd w:id="0"/>
    </w:p>
    <w:sectPr w:rsidR="00DA0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4A"/>
    <w:rsid w:val="0036283F"/>
    <w:rsid w:val="006D5B4A"/>
    <w:rsid w:val="00A86FC3"/>
    <w:rsid w:val="00D21B3F"/>
    <w:rsid w:val="00D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8BEEE-B7DC-4E35-BB53-05D713F7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82BFDC94</Template>
  <TotalTime>79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Norfolk Educational Services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Holland-Geitner, Austin</dc:creator>
  <cp:keywords/>
  <dc:description/>
  <cp:lastModifiedBy>Holland-Geitner, Austin</cp:lastModifiedBy>
  <cp:revision>1</cp:revision>
  <dcterms:created xsi:type="dcterms:W3CDTF">2016-09-09T13:44:00Z</dcterms:created>
  <dcterms:modified xsi:type="dcterms:W3CDTF">2016-09-09T15:03:00Z</dcterms:modified>
</cp:coreProperties>
</file>